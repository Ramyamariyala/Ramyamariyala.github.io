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3B11874" w14:textId="77777777" w:rsidTr="001B2ABD">
        <w:tc>
          <w:tcPr>
            <w:tcW w:w="3600" w:type="dxa"/>
          </w:tcPr>
          <w:p w14:paraId="4A418147" w14:textId="2AFDEBF9" w:rsidR="001B2ABD" w:rsidRDefault="00167170" w:rsidP="00036450">
            <w:pPr>
              <w:pStyle w:val="Heading3"/>
            </w:pPr>
            <w:r>
              <w:rPr>
                <w:noProof/>
              </w:rPr>
              <w:drawing>
                <wp:inline distT="0" distB="0" distL="0" distR="0" wp14:anchorId="03E3CE42" wp14:editId="716986B5">
                  <wp:extent cx="2139950" cy="1957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950" cy="1957070"/>
                          </a:xfrm>
                          <a:prstGeom prst="rect">
                            <a:avLst/>
                          </a:prstGeom>
                          <a:ln>
                            <a:noFill/>
                          </a:ln>
                          <a:effectLst>
                            <a:softEdge rad="112500"/>
                          </a:effectLst>
                        </pic:spPr>
                      </pic:pic>
                    </a:graphicData>
                  </a:graphic>
                </wp:inline>
              </w:drawing>
            </w:r>
          </w:p>
          <w:p w14:paraId="47DBA8CD" w14:textId="3D5DF6F5" w:rsidR="00167170" w:rsidRPr="001706A8" w:rsidRDefault="00167170" w:rsidP="00167170">
            <w:pPr>
              <w:rPr>
                <w:b/>
                <w:bCs/>
                <w:color w:val="548AB7" w:themeColor="accent1" w:themeShade="BF"/>
                <w:sz w:val="22"/>
              </w:rPr>
            </w:pPr>
            <w:r w:rsidRPr="001706A8">
              <w:rPr>
                <w:b/>
                <w:bCs/>
                <w:color w:val="548AB7" w:themeColor="accent1" w:themeShade="BF"/>
                <w:sz w:val="22"/>
              </w:rPr>
              <w:t>PROFILE</w:t>
            </w:r>
          </w:p>
          <w:p w14:paraId="60AA5A23" w14:textId="77777777" w:rsidR="00167170" w:rsidRPr="00167170" w:rsidRDefault="00167170" w:rsidP="00167170"/>
          <w:sdt>
            <w:sdtPr>
              <w:id w:val="355866036"/>
              <w:placeholder>
                <w:docPart w:val="270502E5C0FB433D82EEB96A6B1B7DBC"/>
              </w:placeholder>
              <w:temporary/>
              <w:showingPlcHdr/>
              <w15:appearance w15:val="hidden"/>
            </w:sdtPr>
            <w:sdtEndPr/>
            <w:sdtContent>
              <w:p w14:paraId="4E0963EC"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94B3A7C" w14:textId="77777777" w:rsidR="009260CD" w:rsidRDefault="009260CD" w:rsidP="009260CD"/>
              <w:p w14:paraId="360F9A83"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FA769E9" w14:textId="77777777" w:rsidR="00036450" w:rsidRDefault="00036450" w:rsidP="00036450"/>
          <w:sdt>
            <w:sdtPr>
              <w:id w:val="-1954003311"/>
              <w:placeholder>
                <w:docPart w:val="76B097DBB9884846A8F618949CDF571C"/>
              </w:placeholder>
              <w:temporary/>
              <w:showingPlcHdr/>
              <w15:appearance w15:val="hidden"/>
            </w:sdtPr>
            <w:sdtEndPr/>
            <w:sdtContent>
              <w:p w14:paraId="2496CCB7" w14:textId="77777777" w:rsidR="00036450" w:rsidRPr="00CB0055" w:rsidRDefault="00CB0055" w:rsidP="00CB0055">
                <w:pPr>
                  <w:pStyle w:val="Heading3"/>
                </w:pPr>
                <w:r w:rsidRPr="00CB0055">
                  <w:t>Contact</w:t>
                </w:r>
              </w:p>
            </w:sdtContent>
          </w:sdt>
          <w:sdt>
            <w:sdtPr>
              <w:id w:val="1111563247"/>
              <w:placeholder>
                <w:docPart w:val="540C38C549B54C4DA1A257935807126D"/>
              </w:placeholder>
              <w:temporary/>
              <w:showingPlcHdr/>
              <w15:appearance w15:val="hidden"/>
            </w:sdtPr>
            <w:sdtEndPr/>
            <w:sdtContent>
              <w:p w14:paraId="48383D61" w14:textId="77777777" w:rsidR="004D3011" w:rsidRDefault="004D3011" w:rsidP="004D3011">
                <w:r w:rsidRPr="00167170">
                  <w:rPr>
                    <w:b/>
                    <w:bCs/>
                    <w:i/>
                    <w:iCs/>
                    <w:sz w:val="20"/>
                    <w:szCs w:val="20"/>
                  </w:rPr>
                  <w:t>PHONE:</w:t>
                </w:r>
              </w:p>
            </w:sdtContent>
          </w:sdt>
          <w:p w14:paraId="30979538" w14:textId="46A50CDF" w:rsidR="004D3011" w:rsidRDefault="00AA0A12" w:rsidP="004D3011">
            <w:r>
              <w:t>281-939-8292</w:t>
            </w:r>
          </w:p>
          <w:p w14:paraId="42445D29" w14:textId="77777777" w:rsidR="004D3011" w:rsidRPr="004D3011" w:rsidRDefault="004D3011" w:rsidP="004D3011"/>
          <w:sdt>
            <w:sdtPr>
              <w:id w:val="67859272"/>
              <w:placeholder>
                <w:docPart w:val="F9F9C2771721446BB5DE6294F23C7A35"/>
              </w:placeholder>
              <w:temporary/>
              <w:showingPlcHdr/>
              <w15:appearance w15:val="hidden"/>
            </w:sdtPr>
            <w:sdtEndPr/>
            <w:sdtContent>
              <w:p w14:paraId="53B6C33D" w14:textId="77777777" w:rsidR="004D3011" w:rsidRDefault="004D3011" w:rsidP="004D3011">
                <w:r w:rsidRPr="00167170">
                  <w:rPr>
                    <w:rFonts w:ascii="Arial Narrow" w:hAnsi="Arial Narrow"/>
                    <w:b/>
                    <w:bCs/>
                    <w:sz w:val="22"/>
                  </w:rPr>
                  <w:t>WEBSITE:</w:t>
                </w:r>
              </w:p>
            </w:sdtContent>
          </w:sdt>
          <w:p w14:paraId="43A26873" w14:textId="224248C0" w:rsidR="00167170" w:rsidRPr="00167170" w:rsidRDefault="00167170" w:rsidP="004D3011">
            <w:pPr>
              <w:rPr>
                <w:i/>
                <w:iCs/>
              </w:rPr>
            </w:pPr>
            <w:r w:rsidRPr="00167170">
              <w:rPr>
                <w:i/>
                <w:iCs/>
              </w:rPr>
              <w:t>Portfolio</w:t>
            </w:r>
          </w:p>
          <w:p w14:paraId="256CD0BB" w14:textId="60459235" w:rsidR="004D3011" w:rsidRDefault="00167170" w:rsidP="004D3011">
            <w:pPr>
              <w:rPr>
                <w:rFonts w:ascii="Segoe UI" w:hAnsi="Segoe UI" w:cs="Segoe UI"/>
                <w:sz w:val="21"/>
                <w:szCs w:val="21"/>
              </w:rPr>
            </w:pPr>
            <w:hyperlink r:id="rId11" w:history="1">
              <w:r w:rsidRPr="009962AC">
                <w:rPr>
                  <w:rStyle w:val="Hyperlink"/>
                  <w:rFonts w:ascii="Segoe UI" w:hAnsi="Segoe UI" w:cs="Segoe UI"/>
                  <w:sz w:val="21"/>
                  <w:szCs w:val="21"/>
                </w:rPr>
                <w:t>https://ramyamariyala.github.io/</w:t>
              </w:r>
            </w:hyperlink>
          </w:p>
          <w:p w14:paraId="6806F396" w14:textId="77777777" w:rsidR="00167170" w:rsidRDefault="00167170" w:rsidP="004D3011"/>
          <w:p w14:paraId="5A905A0B" w14:textId="6225900B" w:rsidR="004D3011" w:rsidRPr="00167170" w:rsidRDefault="00167170" w:rsidP="004D3011">
            <w:pPr>
              <w:rPr>
                <w:i/>
                <w:iCs/>
              </w:rPr>
            </w:pPr>
            <w:r w:rsidRPr="00167170">
              <w:rPr>
                <w:i/>
                <w:iCs/>
              </w:rPr>
              <w:t>GitHub</w:t>
            </w:r>
          </w:p>
          <w:p w14:paraId="5613DB39" w14:textId="6DBBB6C1" w:rsidR="00167170" w:rsidRDefault="00167170" w:rsidP="004D3011">
            <w:hyperlink r:id="rId12" w:history="1">
              <w:r w:rsidRPr="009962AC">
                <w:rPr>
                  <w:rStyle w:val="Hyperlink"/>
                </w:rPr>
                <w:t>https://github.com/Ramyamariyala/Ramyamariyala.github.io.git</w:t>
              </w:r>
            </w:hyperlink>
          </w:p>
          <w:p w14:paraId="555EEE37" w14:textId="77777777" w:rsidR="00167170" w:rsidRDefault="00167170" w:rsidP="004D3011"/>
          <w:p w14:paraId="30803FE7" w14:textId="2968D6C9" w:rsidR="00167170" w:rsidRPr="00167170" w:rsidRDefault="00167170" w:rsidP="004D3011">
            <w:pPr>
              <w:rPr>
                <w:i/>
                <w:iCs/>
              </w:rPr>
            </w:pPr>
            <w:proofErr w:type="spellStart"/>
            <w:r w:rsidRPr="00167170">
              <w:rPr>
                <w:i/>
                <w:iCs/>
              </w:rPr>
              <w:t>Linkedin</w:t>
            </w:r>
            <w:proofErr w:type="spellEnd"/>
          </w:p>
          <w:p w14:paraId="36049C7C" w14:textId="03A23947" w:rsidR="00167170" w:rsidRDefault="00167170" w:rsidP="004D3011">
            <w:hyperlink r:id="rId13" w:history="1">
              <w:r w:rsidRPr="009962AC">
                <w:rPr>
                  <w:rStyle w:val="Hyperlink"/>
                </w:rPr>
                <w:t>https://www.linkedin.com/in/ramya-mariyala-9916471b5/</w:t>
              </w:r>
            </w:hyperlink>
          </w:p>
          <w:p w14:paraId="6EEECF9B" w14:textId="77777777" w:rsidR="00167170" w:rsidRDefault="00167170" w:rsidP="004D3011"/>
          <w:sdt>
            <w:sdtPr>
              <w:id w:val="-240260293"/>
              <w:placeholder>
                <w:docPart w:val="13B093F6A4D849C591678982DE36AAC8"/>
              </w:placeholder>
              <w:temporary/>
              <w:showingPlcHdr/>
              <w15:appearance w15:val="hidden"/>
            </w:sdtPr>
            <w:sdtEndPr/>
            <w:sdtContent>
              <w:p w14:paraId="6EDB361A" w14:textId="77777777" w:rsidR="004D3011" w:rsidRDefault="004D3011" w:rsidP="004D3011">
                <w:r w:rsidRPr="00167170">
                  <w:rPr>
                    <w:b/>
                    <w:bCs/>
                    <w:sz w:val="20"/>
                    <w:szCs w:val="20"/>
                  </w:rPr>
                  <w:t>EMAIL:</w:t>
                </w:r>
              </w:p>
            </w:sdtContent>
          </w:sdt>
          <w:p w14:paraId="6AB7890A" w14:textId="3B83A761" w:rsidR="00036450" w:rsidRPr="00E4381A" w:rsidRDefault="00AA0A12" w:rsidP="004D3011">
            <w:pPr>
              <w:rPr>
                <w:rStyle w:val="Hyperlink"/>
              </w:rPr>
            </w:pPr>
            <w:hyperlink r:id="rId14" w:history="1">
              <w:r w:rsidRPr="009962AC">
                <w:rPr>
                  <w:rStyle w:val="Hyperlink"/>
                </w:rPr>
                <w:t>Ramya.mariyala@gmail.com</w:t>
              </w:r>
            </w:hyperlink>
            <w:r>
              <w:t xml:space="preserve"> </w:t>
            </w:r>
          </w:p>
          <w:p w14:paraId="72266650" w14:textId="46FF3B67" w:rsidR="004D3011" w:rsidRPr="004D3011" w:rsidRDefault="004D3011" w:rsidP="004D3011"/>
        </w:tc>
        <w:tc>
          <w:tcPr>
            <w:tcW w:w="720" w:type="dxa"/>
          </w:tcPr>
          <w:p w14:paraId="4630117C" w14:textId="77777777" w:rsidR="001B2ABD" w:rsidRDefault="001B2ABD" w:rsidP="000C45FF">
            <w:pPr>
              <w:tabs>
                <w:tab w:val="left" w:pos="990"/>
              </w:tabs>
            </w:pPr>
          </w:p>
        </w:tc>
        <w:tc>
          <w:tcPr>
            <w:tcW w:w="6470" w:type="dxa"/>
          </w:tcPr>
          <w:p w14:paraId="242F0432" w14:textId="30E2F281" w:rsidR="001706A8" w:rsidRPr="001706A8" w:rsidRDefault="001706A8" w:rsidP="001706A8">
            <w:pPr>
              <w:pStyle w:val="Title"/>
              <w:rPr>
                <w:sz w:val="66"/>
                <w:szCs w:val="66"/>
              </w:rPr>
            </w:pPr>
            <w:r w:rsidRPr="001706A8">
              <w:rPr>
                <w:sz w:val="66"/>
                <w:szCs w:val="66"/>
              </w:rPr>
              <w:t>Ramya Mariy</w:t>
            </w:r>
            <w:r w:rsidRPr="001706A8">
              <w:rPr>
                <w:sz w:val="66"/>
                <w:szCs w:val="66"/>
              </w:rPr>
              <w:t>a</w:t>
            </w:r>
            <w:r w:rsidRPr="001706A8">
              <w:rPr>
                <w:sz w:val="66"/>
                <w:szCs w:val="66"/>
              </w:rPr>
              <w:t>la</w:t>
            </w:r>
          </w:p>
          <w:p w14:paraId="6905E187" w14:textId="24A91DBB" w:rsidR="001706A8" w:rsidRDefault="001706A8" w:rsidP="001706A8">
            <w:pPr>
              <w:pStyle w:val="Heading2"/>
              <w:rPr>
                <w:i/>
                <w:iCs/>
                <w:sz w:val="24"/>
                <w:szCs w:val="24"/>
              </w:rPr>
            </w:pPr>
            <w:r w:rsidRPr="00167170">
              <w:rPr>
                <w:i/>
                <w:iCs/>
                <w:sz w:val="24"/>
                <w:szCs w:val="24"/>
              </w:rPr>
              <w:t>Entry-Level opportunity in programming</w:t>
            </w:r>
          </w:p>
          <w:p w14:paraId="06E659B7" w14:textId="45C1E46D" w:rsidR="001706A8" w:rsidRDefault="001706A8" w:rsidP="001706A8">
            <w:pPr>
              <w:rPr>
                <w:b/>
                <w:bCs/>
                <w:sz w:val="22"/>
              </w:rPr>
            </w:pPr>
            <w:r w:rsidRPr="001706A8">
              <w:rPr>
                <w:b/>
                <w:bCs/>
                <w:sz w:val="22"/>
              </w:rPr>
              <w:t>EDUCATION</w:t>
            </w:r>
          </w:p>
          <w:p w14:paraId="17E9E7D0" w14:textId="507BFB7B" w:rsidR="006E600C" w:rsidRPr="00B359E4" w:rsidRDefault="006E600C" w:rsidP="006E600C">
            <w:pPr>
              <w:pStyle w:val="Heading4"/>
            </w:pPr>
            <w:r>
              <w:t>Rutgers University</w:t>
            </w:r>
          </w:p>
          <w:p w14:paraId="036EE2EB" w14:textId="67E3226F" w:rsidR="006E600C" w:rsidRPr="00B359E4" w:rsidRDefault="006E600C" w:rsidP="006E600C">
            <w:pPr>
              <w:pStyle w:val="Date"/>
            </w:pPr>
            <w:r>
              <w:t>20</w:t>
            </w:r>
            <w:r>
              <w:t>21</w:t>
            </w:r>
          </w:p>
          <w:p w14:paraId="5004085E" w14:textId="619C31FF" w:rsidR="006E600C" w:rsidRDefault="006E600C" w:rsidP="006E600C">
            <w:pPr>
              <w:widowControl w:val="0"/>
              <w:autoSpaceDE w:val="0"/>
              <w:autoSpaceDN w:val="0"/>
              <w:adjustRightInd w:val="0"/>
              <w:rPr>
                <w:rFonts w:ascii="Verdana" w:hAnsi="Verdana" w:cs="Verdana"/>
                <w:szCs w:val="18"/>
              </w:rPr>
            </w:pPr>
            <w:r w:rsidRPr="006E600C">
              <w:rPr>
                <w:rFonts w:ascii="Verdana" w:hAnsi="Verdana" w:cs="Verdana"/>
                <w:szCs w:val="18"/>
              </w:rPr>
              <w:t>Certification i</w:t>
            </w:r>
            <w:r>
              <w:rPr>
                <w:rFonts w:ascii="Verdana" w:hAnsi="Verdana" w:cs="Verdana"/>
                <w:szCs w:val="18"/>
              </w:rPr>
              <w:t>n Coding Bootcamp</w:t>
            </w:r>
            <w:r>
              <w:rPr>
                <w:rFonts w:ascii="Verdana" w:hAnsi="Verdana" w:cs="Verdana"/>
                <w:szCs w:val="18"/>
              </w:rPr>
              <w:t>.</w:t>
            </w:r>
          </w:p>
          <w:p w14:paraId="7911C9E4" w14:textId="77777777" w:rsidR="006E600C" w:rsidRPr="00B359E4" w:rsidRDefault="006E600C" w:rsidP="006E600C">
            <w:pPr>
              <w:pStyle w:val="Heading4"/>
            </w:pPr>
            <w:r>
              <w:t>Houston Community College</w:t>
            </w:r>
          </w:p>
          <w:p w14:paraId="3A7B2EAF" w14:textId="77777777" w:rsidR="006E600C" w:rsidRPr="00B359E4" w:rsidRDefault="006E600C" w:rsidP="006E600C">
            <w:pPr>
              <w:pStyle w:val="Date"/>
            </w:pPr>
            <w:r>
              <w:t>2015</w:t>
            </w:r>
          </w:p>
          <w:p w14:paraId="22BAB6FC" w14:textId="77777777" w:rsidR="006E600C" w:rsidRPr="006E600C" w:rsidRDefault="006E600C" w:rsidP="006E600C">
            <w:pPr>
              <w:widowControl w:val="0"/>
              <w:autoSpaceDE w:val="0"/>
              <w:autoSpaceDN w:val="0"/>
              <w:adjustRightInd w:val="0"/>
              <w:rPr>
                <w:rFonts w:ascii="Verdana" w:hAnsi="Verdana" w:cs="Verdana"/>
                <w:szCs w:val="18"/>
              </w:rPr>
            </w:pPr>
            <w:r w:rsidRPr="006E600C">
              <w:rPr>
                <w:rFonts w:ascii="Verdana" w:hAnsi="Verdana" w:cs="Verdana"/>
                <w:szCs w:val="18"/>
              </w:rPr>
              <w:t>Certification in AUTOCAD (Advanced 3D)</w:t>
            </w:r>
            <w:r>
              <w:rPr>
                <w:rFonts w:ascii="Verdana" w:hAnsi="Verdana" w:cs="Verdana"/>
                <w:szCs w:val="18"/>
              </w:rPr>
              <w:t>.</w:t>
            </w:r>
          </w:p>
          <w:p w14:paraId="6674ADEE" w14:textId="5A37407C" w:rsidR="00036450" w:rsidRPr="00036450" w:rsidRDefault="006E600C" w:rsidP="00B359E4">
            <w:pPr>
              <w:pStyle w:val="Heading4"/>
            </w:pPr>
            <w:r>
              <w:t>Osmania University</w:t>
            </w:r>
          </w:p>
          <w:p w14:paraId="2541688B" w14:textId="5A3C8C92" w:rsidR="00036450" w:rsidRPr="00B359E4" w:rsidRDefault="006E600C" w:rsidP="00B359E4">
            <w:pPr>
              <w:pStyle w:val="Date"/>
            </w:pPr>
            <w:r>
              <w:t>2008</w:t>
            </w:r>
            <w:r w:rsidR="00036450" w:rsidRPr="00B359E4">
              <w:t xml:space="preserve"> - </w:t>
            </w:r>
            <w:r>
              <w:t>2012</w:t>
            </w:r>
          </w:p>
          <w:p w14:paraId="12BDB2EF" w14:textId="261C09F1" w:rsidR="00036450" w:rsidRPr="006E600C" w:rsidRDefault="006E600C" w:rsidP="00036450">
            <w:pPr>
              <w:rPr>
                <w:szCs w:val="18"/>
              </w:rPr>
            </w:pPr>
            <w:r w:rsidRPr="006E600C">
              <w:rPr>
                <w:rFonts w:ascii="Verdana" w:hAnsi="Verdana" w:cs="Verdana"/>
                <w:szCs w:val="18"/>
              </w:rPr>
              <w:t>Bachelor of Engineering</w:t>
            </w:r>
            <w:r w:rsidRPr="006E600C">
              <w:rPr>
                <w:rFonts w:ascii="Verdana" w:hAnsi="Verdana" w:cs="Verdana"/>
                <w:bCs/>
                <w:szCs w:val="18"/>
              </w:rPr>
              <w:t xml:space="preserve"> in Electrical and Electronic Engineering from </w:t>
            </w:r>
            <w:r w:rsidRPr="006E600C">
              <w:rPr>
                <w:rFonts w:ascii="Verdana" w:hAnsi="Verdana" w:cs="Calibri"/>
                <w:szCs w:val="18"/>
              </w:rPr>
              <w:t>One of the top ranked Institutes in India</w:t>
            </w:r>
            <w:r>
              <w:rPr>
                <w:rFonts w:ascii="Verdana" w:hAnsi="Verdana" w:cs="Calibri"/>
                <w:szCs w:val="18"/>
              </w:rPr>
              <w:t xml:space="preserve">. </w:t>
            </w:r>
            <w:r w:rsidRPr="006E600C">
              <w:rPr>
                <w:rFonts w:ascii="Verdana" w:hAnsi="Verdana" w:cs="Calibri"/>
                <w:szCs w:val="18"/>
              </w:rPr>
              <w:t xml:space="preserve"> </w:t>
            </w:r>
          </w:p>
          <w:p w14:paraId="5E2D4BEF" w14:textId="76B37F83" w:rsidR="00036450" w:rsidRDefault="006E600C" w:rsidP="00036450">
            <w:pPr>
              <w:pStyle w:val="Heading2"/>
            </w:pPr>
            <w:r>
              <w:t>Projects Work</w:t>
            </w:r>
          </w:p>
          <w:p w14:paraId="433CE6E7" w14:textId="53B9F5DD" w:rsidR="00411474" w:rsidRDefault="00411474" w:rsidP="00411474">
            <w:pPr>
              <w:pStyle w:val="Heading1"/>
              <w:shd w:val="clear" w:color="auto" w:fill="FFFFFF"/>
              <w:spacing w:before="0"/>
              <w:rPr>
                <w:rFonts w:ascii="Segoe UI" w:hAnsi="Segoe UI" w:cs="Segoe UI"/>
                <w:color w:val="24292E"/>
                <w:sz w:val="28"/>
                <w:szCs w:val="28"/>
              </w:rPr>
            </w:pPr>
            <w:r w:rsidRPr="00411474">
              <w:rPr>
                <w:rFonts w:asciiTheme="minorHAnsi" w:hAnsiTheme="minorHAnsi"/>
                <w:sz w:val="24"/>
                <w:szCs w:val="24"/>
              </w:rPr>
              <w:t>Project Title</w:t>
            </w:r>
            <w:r w:rsidRPr="002667F9">
              <w:rPr>
                <w:sz w:val="24"/>
                <w:szCs w:val="24"/>
              </w:rPr>
              <w:t>:</w:t>
            </w:r>
            <w:r>
              <w:t xml:space="preserve"> </w:t>
            </w:r>
            <w:r>
              <w:rPr>
                <w:rFonts w:ascii="Segoe UI" w:hAnsi="Segoe UI" w:cs="Segoe UI"/>
                <w:color w:val="24292E"/>
                <w:sz w:val="24"/>
                <w:szCs w:val="24"/>
              </w:rPr>
              <w:t>Tune UP!!!!!</w:t>
            </w:r>
          </w:p>
          <w:p w14:paraId="127307A2" w14:textId="33A71271" w:rsidR="00411474" w:rsidRDefault="00411474" w:rsidP="00411474">
            <w:pPr>
              <w:rPr>
                <w:color w:val="548AB7" w:themeColor="accent1" w:themeShade="BF"/>
                <w:szCs w:val="18"/>
              </w:rPr>
            </w:pPr>
            <w:r w:rsidRPr="00E32AF1">
              <w:rPr>
                <w:color w:val="548AB7" w:themeColor="accent1" w:themeShade="BF"/>
                <w:sz w:val="24"/>
                <w:szCs w:val="32"/>
              </w:rPr>
              <w:t>Url:</w:t>
            </w:r>
            <w:r>
              <w:t xml:space="preserve"> </w:t>
            </w:r>
            <w:r w:rsidRPr="00411474">
              <w:rPr>
                <w:szCs w:val="18"/>
              </w:rPr>
              <w:t>https://jkelly101.github.io/tune-up-music-project/index.html</w:t>
            </w:r>
          </w:p>
          <w:p w14:paraId="61F891EA" w14:textId="5BFF3872" w:rsidR="00411474" w:rsidRPr="00E32AF1" w:rsidRDefault="00411474" w:rsidP="00411474">
            <w:pPr>
              <w:rPr>
                <w:szCs w:val="18"/>
              </w:rPr>
            </w:pPr>
            <w:r w:rsidRPr="00E32AF1">
              <w:rPr>
                <w:color w:val="548AB7" w:themeColor="accent1" w:themeShade="BF"/>
                <w:sz w:val="22"/>
              </w:rPr>
              <w:t>Language used:</w:t>
            </w:r>
            <w:r>
              <w:rPr>
                <w:color w:val="548AB7" w:themeColor="accent1" w:themeShade="BF"/>
                <w:sz w:val="22"/>
              </w:rPr>
              <w:t xml:space="preserve"> </w:t>
            </w:r>
            <w:r w:rsidRPr="00E32AF1">
              <w:rPr>
                <w:szCs w:val="18"/>
              </w:rPr>
              <w:t>HTML, CSS</w:t>
            </w:r>
            <w:r>
              <w:rPr>
                <w:szCs w:val="18"/>
              </w:rPr>
              <w:t>, JavaScript and Ajax.</w:t>
            </w:r>
          </w:p>
          <w:p w14:paraId="1802A377" w14:textId="24894E37" w:rsidR="00411474" w:rsidRDefault="00411474" w:rsidP="00411474">
            <w:pPr>
              <w:shd w:val="clear" w:color="auto" w:fill="FFFFFF"/>
              <w:spacing w:after="100" w:afterAutospacing="1"/>
              <w:rPr>
                <w:rFonts w:asciiTheme="majorHAnsi" w:eastAsia="Times New Roman" w:hAnsiTheme="majorHAnsi" w:cs="Segoe UI"/>
                <w:color w:val="24292E"/>
                <w:szCs w:val="18"/>
                <w:lang w:eastAsia="en-US"/>
              </w:rPr>
            </w:pPr>
            <w:r w:rsidRPr="002667F9">
              <w:rPr>
                <w:color w:val="548AB7" w:themeColor="accent1" w:themeShade="BF"/>
                <w:sz w:val="24"/>
                <w:szCs w:val="24"/>
              </w:rPr>
              <w:t>Description:</w:t>
            </w:r>
            <w:r>
              <w:rPr>
                <w:color w:val="548AB7" w:themeColor="accent1" w:themeShade="BF"/>
                <w:sz w:val="24"/>
                <w:szCs w:val="24"/>
              </w:rPr>
              <w:t xml:space="preserve"> </w:t>
            </w:r>
            <w:r w:rsidRPr="00411474">
              <w:rPr>
                <w:rFonts w:asciiTheme="majorHAnsi" w:hAnsiTheme="majorHAnsi"/>
                <w:szCs w:val="18"/>
              </w:rPr>
              <w:t>Tune Up is an app of simplicity that searches artist albums and lyrics. Our app features a search engine that returns a visual list of the inputted artist, as well as text lyrics of selected songs. As lovers of music, we wanted an app that would give the user the ability to formulate a search of album names, release dates, and lyrics.  With this app an artist's catalogue is right at your fingertips.</w:t>
            </w:r>
          </w:p>
          <w:p w14:paraId="0C130F87" w14:textId="25067872" w:rsidR="00036450" w:rsidRDefault="002667F9" w:rsidP="00E32AF1">
            <w:pPr>
              <w:pStyle w:val="Heading1"/>
              <w:shd w:val="clear" w:color="auto" w:fill="FFFFFF"/>
              <w:spacing w:before="0"/>
              <w:rPr>
                <w:rFonts w:ascii="Segoe UI" w:hAnsi="Segoe UI" w:cs="Segoe UI"/>
                <w:color w:val="24292E"/>
                <w:sz w:val="28"/>
                <w:szCs w:val="28"/>
              </w:rPr>
            </w:pPr>
            <w:r w:rsidRPr="00411474">
              <w:rPr>
                <w:rFonts w:asciiTheme="minorHAnsi" w:hAnsiTheme="minorHAnsi"/>
                <w:sz w:val="24"/>
                <w:szCs w:val="24"/>
              </w:rPr>
              <w:t>Project Title</w:t>
            </w:r>
            <w:r w:rsidRPr="002667F9">
              <w:rPr>
                <w:sz w:val="24"/>
                <w:szCs w:val="24"/>
              </w:rPr>
              <w:t>:</w:t>
            </w:r>
            <w:r>
              <w:t xml:space="preserve"> </w:t>
            </w:r>
            <w:r w:rsidRPr="00E32AF1">
              <w:rPr>
                <w:rFonts w:ascii="Segoe UI" w:hAnsi="Segoe UI" w:cs="Segoe UI"/>
                <w:color w:val="24292E"/>
                <w:sz w:val="24"/>
                <w:szCs w:val="24"/>
              </w:rPr>
              <w:t>JavaScript-</w:t>
            </w:r>
            <w:proofErr w:type="spellStart"/>
            <w:r w:rsidRPr="00E32AF1">
              <w:rPr>
                <w:rFonts w:ascii="Segoe UI" w:hAnsi="Segoe UI" w:cs="Segoe UI"/>
                <w:color w:val="24292E"/>
                <w:sz w:val="24"/>
                <w:szCs w:val="24"/>
              </w:rPr>
              <w:t>CodeQuiz</w:t>
            </w:r>
            <w:proofErr w:type="spellEnd"/>
            <w:r>
              <w:rPr>
                <w:rFonts w:ascii="Segoe UI" w:hAnsi="Segoe UI" w:cs="Segoe UI"/>
                <w:color w:val="24292E"/>
                <w:sz w:val="28"/>
                <w:szCs w:val="28"/>
              </w:rPr>
              <w:t>.</w:t>
            </w:r>
          </w:p>
          <w:p w14:paraId="17E51D30" w14:textId="46472553" w:rsidR="00E32AF1" w:rsidRDefault="00E32AF1" w:rsidP="00E32AF1">
            <w:pPr>
              <w:rPr>
                <w:color w:val="548AB7" w:themeColor="accent1" w:themeShade="BF"/>
                <w:szCs w:val="18"/>
              </w:rPr>
            </w:pPr>
            <w:r w:rsidRPr="00E32AF1">
              <w:rPr>
                <w:color w:val="548AB7" w:themeColor="accent1" w:themeShade="BF"/>
                <w:sz w:val="24"/>
                <w:szCs w:val="32"/>
              </w:rPr>
              <w:t xml:space="preserve">Url: </w:t>
            </w:r>
            <w:hyperlink r:id="rId15" w:history="1">
              <w:r w:rsidRPr="009962AC">
                <w:rPr>
                  <w:rStyle w:val="Hyperlink"/>
                  <w:szCs w:val="18"/>
                  <w14:textFill>
                    <w14:solidFill>
                      <w14:schemeClr w14:val="accent2">
                        <w14:lumMod w14:val="75000"/>
                        <w14:lumMod w14:val="75000"/>
                      </w14:schemeClr>
                    </w14:solidFill>
                  </w14:textFill>
                </w:rPr>
                <w:t>https://ramyamariyala.github.io/JavaScript-CodeQuiz/</w:t>
              </w:r>
            </w:hyperlink>
          </w:p>
          <w:p w14:paraId="01B72954" w14:textId="25FA6237" w:rsidR="00E32AF1" w:rsidRPr="00E32AF1" w:rsidRDefault="00E32AF1" w:rsidP="00E32AF1">
            <w:pPr>
              <w:rPr>
                <w:szCs w:val="18"/>
              </w:rPr>
            </w:pPr>
            <w:r w:rsidRPr="00E32AF1">
              <w:rPr>
                <w:color w:val="548AB7" w:themeColor="accent1" w:themeShade="BF"/>
                <w:sz w:val="22"/>
              </w:rPr>
              <w:t>Language used:</w:t>
            </w:r>
            <w:r>
              <w:rPr>
                <w:color w:val="548AB7" w:themeColor="accent1" w:themeShade="BF"/>
                <w:sz w:val="22"/>
              </w:rPr>
              <w:t xml:space="preserve"> </w:t>
            </w:r>
            <w:r w:rsidRPr="00E32AF1">
              <w:rPr>
                <w:szCs w:val="18"/>
              </w:rPr>
              <w:t>HTML, CSS and JavaScript</w:t>
            </w:r>
          </w:p>
          <w:p w14:paraId="40FC7A0C" w14:textId="77777777" w:rsidR="00E32AF1" w:rsidRDefault="002667F9" w:rsidP="00E32AF1">
            <w:pPr>
              <w:shd w:val="clear" w:color="auto" w:fill="FFFFFF"/>
              <w:spacing w:after="100" w:afterAutospacing="1"/>
              <w:rPr>
                <w:rFonts w:asciiTheme="majorHAnsi" w:eastAsia="Times New Roman" w:hAnsiTheme="majorHAnsi" w:cs="Segoe UI"/>
                <w:color w:val="24292E"/>
                <w:szCs w:val="18"/>
                <w:lang w:eastAsia="en-US"/>
              </w:rPr>
            </w:pPr>
            <w:r w:rsidRPr="002667F9">
              <w:rPr>
                <w:color w:val="548AB7" w:themeColor="accent1" w:themeShade="BF"/>
                <w:sz w:val="24"/>
                <w:szCs w:val="24"/>
              </w:rPr>
              <w:t>Description:</w:t>
            </w:r>
            <w:r>
              <w:rPr>
                <w:color w:val="548AB7" w:themeColor="accent1" w:themeShade="BF"/>
                <w:sz w:val="24"/>
                <w:szCs w:val="24"/>
              </w:rPr>
              <w:t xml:space="preserve"> </w:t>
            </w:r>
            <w:r w:rsidRPr="002667F9">
              <w:rPr>
                <w:rFonts w:asciiTheme="majorHAnsi" w:hAnsiTheme="majorHAnsi"/>
                <w:szCs w:val="18"/>
              </w:rPr>
              <w:t xml:space="preserve">The project involves design and development of a code quiz website with a multiple-choice question. when user answers a question incorrectly </w:t>
            </w:r>
            <w:r w:rsidRPr="002667F9">
              <w:rPr>
                <w:rFonts w:asciiTheme="majorHAnsi" w:hAnsiTheme="majorHAnsi" w:cs="Segoe UI"/>
                <w:color w:val="24292E"/>
                <w:szCs w:val="18"/>
                <w:shd w:val="clear" w:color="auto" w:fill="FFFFFF"/>
              </w:rPr>
              <w:t>then the time is subtracted from the clock by -10sec.</w:t>
            </w:r>
            <w:r w:rsidRPr="002667F9">
              <w:rPr>
                <w:rFonts w:asciiTheme="majorHAnsi" w:hAnsiTheme="majorHAnsi" w:cs="Segoe UI"/>
                <w:color w:val="24292E"/>
                <w:szCs w:val="18"/>
                <w:shd w:val="clear" w:color="auto" w:fill="FFFFFF"/>
              </w:rPr>
              <w:t xml:space="preserve"> </w:t>
            </w:r>
            <w:r w:rsidRPr="002667F9">
              <w:rPr>
                <w:rFonts w:asciiTheme="majorHAnsi" w:hAnsiTheme="majorHAnsi" w:cs="Segoe UI"/>
                <w:color w:val="24292E"/>
                <w:szCs w:val="18"/>
                <w:shd w:val="clear" w:color="auto" w:fill="FFFFFF"/>
              </w:rPr>
              <w:t xml:space="preserve">When all questions are </w:t>
            </w:r>
            <w:r w:rsidRPr="002667F9">
              <w:rPr>
                <w:rFonts w:asciiTheme="majorHAnsi" w:hAnsiTheme="majorHAnsi" w:cs="Segoe UI"/>
                <w:color w:val="24292E"/>
                <w:szCs w:val="18"/>
                <w:shd w:val="clear" w:color="auto" w:fill="FFFFFF"/>
              </w:rPr>
              <w:t>answered,</w:t>
            </w:r>
            <w:r w:rsidRPr="002667F9">
              <w:rPr>
                <w:rFonts w:asciiTheme="majorHAnsi" w:hAnsiTheme="majorHAnsi" w:cs="Segoe UI"/>
                <w:color w:val="24292E"/>
                <w:szCs w:val="18"/>
                <w:shd w:val="clear" w:color="auto" w:fill="FFFFFF"/>
              </w:rPr>
              <w:t xml:space="preserve"> or the timer reaches 0 then the game is over</w:t>
            </w:r>
            <w:r w:rsidRPr="002667F9">
              <w:rPr>
                <w:rFonts w:asciiTheme="majorHAnsi" w:hAnsiTheme="majorHAnsi" w:cs="Segoe UI"/>
                <w:color w:val="24292E"/>
                <w:szCs w:val="18"/>
                <w:shd w:val="clear" w:color="auto" w:fill="FFFFFF"/>
              </w:rPr>
              <w:t xml:space="preserve">. </w:t>
            </w:r>
            <w:r w:rsidRPr="002667F9">
              <w:rPr>
                <w:rFonts w:asciiTheme="majorHAnsi" w:eastAsia="Times New Roman" w:hAnsiTheme="majorHAnsi" w:cs="Segoe UI"/>
                <w:color w:val="24292E"/>
                <w:szCs w:val="18"/>
                <w:lang w:eastAsia="en-US"/>
              </w:rPr>
              <w:t>When the game is over then the user can save his/her initials and score.</w:t>
            </w:r>
          </w:p>
          <w:p w14:paraId="511AC2A1" w14:textId="3122FA6E" w:rsidR="00411474" w:rsidRDefault="00411474" w:rsidP="00411474">
            <w:pPr>
              <w:pStyle w:val="Heading1"/>
              <w:shd w:val="clear" w:color="auto" w:fill="FFFFFF"/>
              <w:spacing w:before="0"/>
              <w:rPr>
                <w:rFonts w:ascii="Segoe UI" w:hAnsi="Segoe UI" w:cs="Segoe UI"/>
                <w:color w:val="24292E"/>
                <w:sz w:val="28"/>
                <w:szCs w:val="28"/>
              </w:rPr>
            </w:pPr>
            <w:r w:rsidRPr="00411474">
              <w:rPr>
                <w:rFonts w:asciiTheme="minorHAnsi" w:hAnsiTheme="minorHAnsi"/>
                <w:sz w:val="24"/>
                <w:szCs w:val="24"/>
              </w:rPr>
              <w:t>Project Title</w:t>
            </w:r>
            <w:r w:rsidRPr="002667F9">
              <w:rPr>
                <w:sz w:val="24"/>
                <w:szCs w:val="24"/>
              </w:rPr>
              <w:t>:</w:t>
            </w:r>
            <w:r>
              <w:t xml:space="preserve"> </w:t>
            </w:r>
            <w:r>
              <w:rPr>
                <w:rFonts w:ascii="Segoe UI" w:hAnsi="Segoe UI" w:cs="Segoe UI"/>
                <w:color w:val="24292E"/>
                <w:sz w:val="24"/>
                <w:szCs w:val="24"/>
              </w:rPr>
              <w:t>Weather Dashboard</w:t>
            </w:r>
          </w:p>
          <w:p w14:paraId="3DEA4946" w14:textId="77777777" w:rsidR="00411474" w:rsidRDefault="00411474" w:rsidP="00411474">
            <w:r w:rsidRPr="00E32AF1">
              <w:rPr>
                <w:color w:val="548AB7" w:themeColor="accent1" w:themeShade="BF"/>
                <w:sz w:val="24"/>
                <w:szCs w:val="32"/>
              </w:rPr>
              <w:t>Url:</w:t>
            </w:r>
            <w:hyperlink r:id="rId16" w:history="1">
              <w:r w:rsidRPr="009962AC">
                <w:rPr>
                  <w:rStyle w:val="Hyperlink"/>
                  <w:rFonts w:ascii="Segoe UI" w:hAnsi="Segoe UI" w:cs="Segoe UI"/>
                  <w:sz w:val="21"/>
                  <w:szCs w:val="21"/>
                </w:rPr>
                <w:t>https://ramyamariyala.github.io/weatherDashboard/</w:t>
              </w:r>
            </w:hyperlink>
          </w:p>
          <w:p w14:paraId="24532FFF" w14:textId="2D603894" w:rsidR="00411474" w:rsidRPr="00E32AF1" w:rsidRDefault="00411474" w:rsidP="00411474">
            <w:pPr>
              <w:rPr>
                <w:szCs w:val="18"/>
              </w:rPr>
            </w:pPr>
            <w:r w:rsidRPr="00E32AF1">
              <w:rPr>
                <w:color w:val="548AB7" w:themeColor="accent1" w:themeShade="BF"/>
                <w:sz w:val="22"/>
              </w:rPr>
              <w:t>Language used:</w:t>
            </w:r>
            <w:r>
              <w:rPr>
                <w:color w:val="548AB7" w:themeColor="accent1" w:themeShade="BF"/>
                <w:sz w:val="22"/>
              </w:rPr>
              <w:t xml:space="preserve"> </w:t>
            </w:r>
            <w:r w:rsidRPr="00E32AF1">
              <w:rPr>
                <w:szCs w:val="18"/>
              </w:rPr>
              <w:t>HTML, CSS</w:t>
            </w:r>
            <w:r>
              <w:rPr>
                <w:szCs w:val="18"/>
              </w:rPr>
              <w:t xml:space="preserve">, </w:t>
            </w:r>
            <w:r w:rsidRPr="00E32AF1">
              <w:rPr>
                <w:szCs w:val="18"/>
              </w:rPr>
              <w:t>JavaScript</w:t>
            </w:r>
            <w:r>
              <w:rPr>
                <w:szCs w:val="18"/>
              </w:rPr>
              <w:t xml:space="preserve"> and API</w:t>
            </w:r>
          </w:p>
          <w:p w14:paraId="266512FE" w14:textId="261CAE80" w:rsidR="00411474" w:rsidRDefault="00411474" w:rsidP="00411474">
            <w:pPr>
              <w:shd w:val="clear" w:color="auto" w:fill="FFFFFF"/>
              <w:spacing w:after="100" w:afterAutospacing="1"/>
              <w:rPr>
                <w:rFonts w:asciiTheme="majorHAnsi" w:eastAsia="Times New Roman" w:hAnsiTheme="majorHAnsi" w:cs="Segoe UI"/>
                <w:color w:val="24292E"/>
                <w:szCs w:val="18"/>
                <w:lang w:eastAsia="en-US"/>
              </w:rPr>
            </w:pPr>
            <w:r w:rsidRPr="002667F9">
              <w:rPr>
                <w:color w:val="548AB7" w:themeColor="accent1" w:themeShade="BF"/>
                <w:sz w:val="24"/>
                <w:szCs w:val="24"/>
              </w:rPr>
              <w:t>Description:</w:t>
            </w:r>
            <w:r>
              <w:rPr>
                <w:color w:val="548AB7" w:themeColor="accent1" w:themeShade="BF"/>
                <w:sz w:val="24"/>
                <w:szCs w:val="24"/>
              </w:rPr>
              <w:t xml:space="preserve"> </w:t>
            </w:r>
            <w:r w:rsidRPr="00411474">
              <w:rPr>
                <w:rFonts w:asciiTheme="majorHAnsi" w:hAnsiTheme="majorHAnsi"/>
                <w:szCs w:val="18"/>
              </w:rPr>
              <w:t>Our weather dashboard with form with inputs the user for searches for a city is been presented with current and future conditions for that cit. When user have a view current weather conditions for that city</w:t>
            </w:r>
            <w:r>
              <w:rPr>
                <w:rFonts w:asciiTheme="majorHAnsi" w:hAnsiTheme="majorHAnsi"/>
                <w:szCs w:val="18"/>
              </w:rPr>
              <w:t xml:space="preserve"> </w:t>
            </w:r>
            <w:r w:rsidRPr="00411474">
              <w:rPr>
                <w:rFonts w:asciiTheme="majorHAnsi" w:hAnsiTheme="majorHAnsi"/>
                <w:szCs w:val="18"/>
              </w:rPr>
              <w:t>then the user is presented with the city name, the date, an icon representation of weather conditions, the temperature, the humidity, the wind speed, and the UV index WHEN user view the UV index.</w:t>
            </w:r>
          </w:p>
          <w:p w14:paraId="5EB89B34" w14:textId="486809C4" w:rsidR="00036450" w:rsidRDefault="00411474" w:rsidP="00036450">
            <w:pPr>
              <w:pStyle w:val="Heading2"/>
            </w:pPr>
            <w:r>
              <w:t xml:space="preserve">Technical </w:t>
            </w:r>
            <w:sdt>
              <w:sdtPr>
                <w:id w:val="1669594239"/>
                <w:placeholder>
                  <w:docPart w:val="771B6E37A9374A23B335D17342CA8261"/>
                </w:placeholder>
                <w:temporary/>
                <w:showingPlcHdr/>
                <w15:appearance w15:val="hidden"/>
              </w:sdtPr>
              <w:sdtEndPr/>
              <w:sdtContent>
                <w:r w:rsidR="00180329" w:rsidRPr="00036450">
                  <w:rPr>
                    <w:rStyle w:val="Heading2Char"/>
                    <w:b/>
                    <w:bCs/>
                    <w:caps/>
                  </w:rPr>
                  <w:t>SKILLS</w:t>
                </w:r>
              </w:sdtContent>
            </w:sdt>
          </w:p>
          <w:p w14:paraId="6B2709D5" w14:textId="4A2C56F5" w:rsidR="00036450" w:rsidRPr="009C16C1" w:rsidRDefault="00036450" w:rsidP="009C16C1">
            <w:pPr>
              <w:rPr>
                <w:color w:val="FFFFFF" w:themeColor="background1"/>
              </w:rPr>
            </w:pPr>
          </w:p>
        </w:tc>
      </w:tr>
    </w:tbl>
    <w:p w14:paraId="4C03FF85" w14:textId="169AAD83" w:rsidR="0043117B" w:rsidRDefault="009C16C1" w:rsidP="009C16C1">
      <w:pPr>
        <w:pStyle w:val="ListParagraph"/>
        <w:numPr>
          <w:ilvl w:val="0"/>
          <w:numId w:val="4"/>
        </w:numPr>
        <w:tabs>
          <w:tab w:val="left" w:pos="990"/>
        </w:tabs>
        <w:spacing w:before="0"/>
        <w:rPr>
          <w:sz w:val="20"/>
          <w:szCs w:val="20"/>
        </w:rPr>
      </w:pPr>
      <w:r w:rsidRPr="009C16C1">
        <w:rPr>
          <w:b/>
          <w:bCs/>
          <w:sz w:val="20"/>
          <w:szCs w:val="20"/>
        </w:rPr>
        <w:t>Programming/Language</w:t>
      </w:r>
      <w:r w:rsidRPr="009C16C1">
        <w:rPr>
          <w:sz w:val="20"/>
          <w:szCs w:val="20"/>
        </w:rPr>
        <w:t>:</w:t>
      </w:r>
      <w:r>
        <w:rPr>
          <w:sz w:val="20"/>
          <w:szCs w:val="20"/>
        </w:rPr>
        <w:t xml:space="preserve"> HTML, CSS, Java </w:t>
      </w:r>
      <w:proofErr w:type="gramStart"/>
      <w:r>
        <w:rPr>
          <w:sz w:val="20"/>
          <w:szCs w:val="20"/>
        </w:rPr>
        <w:t>Script ,API</w:t>
      </w:r>
      <w:proofErr w:type="gramEnd"/>
      <w:r>
        <w:rPr>
          <w:sz w:val="20"/>
          <w:szCs w:val="20"/>
        </w:rPr>
        <w:t>, AJAX and Nodejs.</w:t>
      </w:r>
    </w:p>
    <w:p w14:paraId="16A4E922" w14:textId="51A3E8AD" w:rsidR="009C16C1" w:rsidRPr="009C16C1" w:rsidRDefault="009C16C1" w:rsidP="009C16C1">
      <w:pPr>
        <w:pStyle w:val="ListParagraph"/>
        <w:numPr>
          <w:ilvl w:val="0"/>
          <w:numId w:val="4"/>
        </w:numPr>
        <w:tabs>
          <w:tab w:val="left" w:pos="990"/>
        </w:tabs>
        <w:spacing w:before="0"/>
        <w:rPr>
          <w:b/>
          <w:bCs/>
          <w:sz w:val="20"/>
          <w:szCs w:val="20"/>
        </w:rPr>
      </w:pPr>
      <w:r w:rsidRPr="009C16C1">
        <w:rPr>
          <w:b/>
          <w:bCs/>
          <w:sz w:val="20"/>
          <w:szCs w:val="20"/>
        </w:rPr>
        <w:t>Source code control:</w:t>
      </w:r>
      <w:r>
        <w:rPr>
          <w:b/>
          <w:bCs/>
          <w:sz w:val="20"/>
          <w:szCs w:val="20"/>
        </w:rPr>
        <w:t xml:space="preserve"> </w:t>
      </w:r>
      <w:r w:rsidRPr="009C16C1">
        <w:rPr>
          <w:sz w:val="20"/>
          <w:szCs w:val="20"/>
        </w:rPr>
        <w:t>Visual Studio.</w:t>
      </w:r>
    </w:p>
    <w:sectPr w:rsidR="009C16C1" w:rsidRPr="009C16C1" w:rsidSect="000C45FF">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0FF3B" w14:textId="77777777" w:rsidR="006529B4" w:rsidRDefault="006529B4" w:rsidP="000C45FF">
      <w:r>
        <w:separator/>
      </w:r>
    </w:p>
  </w:endnote>
  <w:endnote w:type="continuationSeparator" w:id="0">
    <w:p w14:paraId="1BD4D81C" w14:textId="77777777" w:rsidR="006529B4" w:rsidRDefault="006529B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2F585" w14:textId="77777777" w:rsidR="006529B4" w:rsidRDefault="006529B4" w:rsidP="000C45FF">
      <w:r>
        <w:separator/>
      </w:r>
    </w:p>
  </w:footnote>
  <w:footnote w:type="continuationSeparator" w:id="0">
    <w:p w14:paraId="3A8C05E3" w14:textId="77777777" w:rsidR="006529B4" w:rsidRDefault="006529B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5BB4" w14:textId="77777777" w:rsidR="000C45FF" w:rsidRDefault="000C45FF">
    <w:pPr>
      <w:pStyle w:val="Header"/>
    </w:pPr>
    <w:r>
      <w:rPr>
        <w:noProof/>
      </w:rPr>
      <w:drawing>
        <wp:anchor distT="0" distB="0" distL="114300" distR="114300" simplePos="0" relativeHeight="251658240" behindDoc="1" locked="0" layoutInCell="1" allowOverlap="1" wp14:anchorId="62FCCEEE" wp14:editId="179B60A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E2DAF"/>
    <w:multiLevelType w:val="multilevel"/>
    <w:tmpl w:val="AE16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6121A"/>
    <w:multiLevelType w:val="hybridMultilevel"/>
    <w:tmpl w:val="D032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41D6"/>
    <w:multiLevelType w:val="hybridMultilevel"/>
    <w:tmpl w:val="C2E2C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00C93"/>
    <w:multiLevelType w:val="hybridMultilevel"/>
    <w:tmpl w:val="4616304C"/>
    <w:lvl w:ilvl="0" w:tplc="0409000B">
      <w:start w:val="1"/>
      <w:numFmt w:val="bullet"/>
      <w:lvlText w:val=""/>
      <w:lvlJc w:val="left"/>
      <w:pPr>
        <w:ind w:left="5160" w:hanging="360"/>
      </w:pPr>
      <w:rPr>
        <w:rFonts w:ascii="Wingdings" w:hAnsi="Wingdings" w:hint="default"/>
      </w:rPr>
    </w:lvl>
    <w:lvl w:ilvl="1" w:tplc="04090003" w:tentative="1">
      <w:start w:val="1"/>
      <w:numFmt w:val="bullet"/>
      <w:lvlText w:val="o"/>
      <w:lvlJc w:val="left"/>
      <w:pPr>
        <w:ind w:left="5880" w:hanging="360"/>
      </w:pPr>
      <w:rPr>
        <w:rFonts w:ascii="Courier New" w:hAnsi="Courier New" w:cs="Courier New" w:hint="default"/>
      </w:rPr>
    </w:lvl>
    <w:lvl w:ilvl="2" w:tplc="04090005" w:tentative="1">
      <w:start w:val="1"/>
      <w:numFmt w:val="bullet"/>
      <w:lvlText w:val=""/>
      <w:lvlJc w:val="left"/>
      <w:pPr>
        <w:ind w:left="6600" w:hanging="360"/>
      </w:pPr>
      <w:rPr>
        <w:rFonts w:ascii="Wingdings" w:hAnsi="Wingdings" w:hint="default"/>
      </w:rPr>
    </w:lvl>
    <w:lvl w:ilvl="3" w:tplc="04090001" w:tentative="1">
      <w:start w:val="1"/>
      <w:numFmt w:val="bullet"/>
      <w:lvlText w:val=""/>
      <w:lvlJc w:val="left"/>
      <w:pPr>
        <w:ind w:left="7320" w:hanging="360"/>
      </w:pPr>
      <w:rPr>
        <w:rFonts w:ascii="Symbol" w:hAnsi="Symbol" w:hint="default"/>
      </w:rPr>
    </w:lvl>
    <w:lvl w:ilvl="4" w:tplc="04090003" w:tentative="1">
      <w:start w:val="1"/>
      <w:numFmt w:val="bullet"/>
      <w:lvlText w:val="o"/>
      <w:lvlJc w:val="left"/>
      <w:pPr>
        <w:ind w:left="8040" w:hanging="360"/>
      </w:pPr>
      <w:rPr>
        <w:rFonts w:ascii="Courier New" w:hAnsi="Courier New" w:cs="Courier New" w:hint="default"/>
      </w:rPr>
    </w:lvl>
    <w:lvl w:ilvl="5" w:tplc="04090005" w:tentative="1">
      <w:start w:val="1"/>
      <w:numFmt w:val="bullet"/>
      <w:lvlText w:val=""/>
      <w:lvlJc w:val="left"/>
      <w:pPr>
        <w:ind w:left="8760" w:hanging="360"/>
      </w:pPr>
      <w:rPr>
        <w:rFonts w:ascii="Wingdings" w:hAnsi="Wingdings" w:hint="default"/>
      </w:rPr>
    </w:lvl>
    <w:lvl w:ilvl="6" w:tplc="04090001" w:tentative="1">
      <w:start w:val="1"/>
      <w:numFmt w:val="bullet"/>
      <w:lvlText w:val=""/>
      <w:lvlJc w:val="left"/>
      <w:pPr>
        <w:ind w:left="9480" w:hanging="360"/>
      </w:pPr>
      <w:rPr>
        <w:rFonts w:ascii="Symbol" w:hAnsi="Symbol" w:hint="default"/>
      </w:rPr>
    </w:lvl>
    <w:lvl w:ilvl="7" w:tplc="04090003" w:tentative="1">
      <w:start w:val="1"/>
      <w:numFmt w:val="bullet"/>
      <w:lvlText w:val="o"/>
      <w:lvlJc w:val="left"/>
      <w:pPr>
        <w:ind w:left="10200" w:hanging="360"/>
      </w:pPr>
      <w:rPr>
        <w:rFonts w:ascii="Courier New" w:hAnsi="Courier New" w:cs="Courier New" w:hint="default"/>
      </w:rPr>
    </w:lvl>
    <w:lvl w:ilvl="8" w:tplc="04090005" w:tentative="1">
      <w:start w:val="1"/>
      <w:numFmt w:val="bullet"/>
      <w:lvlText w:val=""/>
      <w:lvlJc w:val="left"/>
      <w:pPr>
        <w:ind w:left="10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12"/>
    <w:rsid w:val="00036450"/>
    <w:rsid w:val="00094499"/>
    <w:rsid w:val="000C45FF"/>
    <w:rsid w:val="000E3FD1"/>
    <w:rsid w:val="00112054"/>
    <w:rsid w:val="001525E1"/>
    <w:rsid w:val="00167170"/>
    <w:rsid w:val="001706A8"/>
    <w:rsid w:val="00180329"/>
    <w:rsid w:val="0019001F"/>
    <w:rsid w:val="001A74A5"/>
    <w:rsid w:val="001B2ABD"/>
    <w:rsid w:val="001E0391"/>
    <w:rsid w:val="001E1759"/>
    <w:rsid w:val="001F1ECC"/>
    <w:rsid w:val="002400EB"/>
    <w:rsid w:val="00256CF7"/>
    <w:rsid w:val="002667F9"/>
    <w:rsid w:val="00281FD5"/>
    <w:rsid w:val="0030481B"/>
    <w:rsid w:val="003156FC"/>
    <w:rsid w:val="003254B5"/>
    <w:rsid w:val="0037121F"/>
    <w:rsid w:val="003A6B7D"/>
    <w:rsid w:val="003B06CA"/>
    <w:rsid w:val="004071FC"/>
    <w:rsid w:val="00411474"/>
    <w:rsid w:val="00445947"/>
    <w:rsid w:val="004813B3"/>
    <w:rsid w:val="00496591"/>
    <w:rsid w:val="004C63E4"/>
    <w:rsid w:val="004D3011"/>
    <w:rsid w:val="005262AC"/>
    <w:rsid w:val="005E39D5"/>
    <w:rsid w:val="00600670"/>
    <w:rsid w:val="0062123A"/>
    <w:rsid w:val="00646E75"/>
    <w:rsid w:val="006529B4"/>
    <w:rsid w:val="006771D0"/>
    <w:rsid w:val="006E600C"/>
    <w:rsid w:val="00715FCB"/>
    <w:rsid w:val="00743101"/>
    <w:rsid w:val="007775E1"/>
    <w:rsid w:val="007867A0"/>
    <w:rsid w:val="007927F5"/>
    <w:rsid w:val="00802CA0"/>
    <w:rsid w:val="009260CD"/>
    <w:rsid w:val="00952C25"/>
    <w:rsid w:val="009C16C1"/>
    <w:rsid w:val="00A2118D"/>
    <w:rsid w:val="00AA0A12"/>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32AF1"/>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FED5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6E600C"/>
    <w:pPr>
      <w:spacing w:before="120" w:after="200" w:line="264" w:lineRule="auto"/>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572281">
      <w:bodyDiv w:val="1"/>
      <w:marLeft w:val="0"/>
      <w:marRight w:val="0"/>
      <w:marTop w:val="0"/>
      <w:marBottom w:val="0"/>
      <w:divBdr>
        <w:top w:val="none" w:sz="0" w:space="0" w:color="auto"/>
        <w:left w:val="none" w:sz="0" w:space="0" w:color="auto"/>
        <w:bottom w:val="none" w:sz="0" w:space="0" w:color="auto"/>
        <w:right w:val="none" w:sz="0" w:space="0" w:color="auto"/>
      </w:divBdr>
      <w:divsChild>
        <w:div w:id="44180233">
          <w:marLeft w:val="0"/>
          <w:marRight w:val="0"/>
          <w:marTop w:val="0"/>
          <w:marBottom w:val="0"/>
          <w:divBdr>
            <w:top w:val="none" w:sz="0" w:space="0" w:color="auto"/>
            <w:left w:val="none" w:sz="0" w:space="0" w:color="auto"/>
            <w:bottom w:val="none" w:sz="0" w:space="0" w:color="auto"/>
            <w:right w:val="none" w:sz="0" w:space="0" w:color="auto"/>
          </w:divBdr>
          <w:divsChild>
            <w:div w:id="3403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369">
      <w:bodyDiv w:val="1"/>
      <w:marLeft w:val="0"/>
      <w:marRight w:val="0"/>
      <w:marTop w:val="0"/>
      <w:marBottom w:val="0"/>
      <w:divBdr>
        <w:top w:val="none" w:sz="0" w:space="0" w:color="auto"/>
        <w:left w:val="none" w:sz="0" w:space="0" w:color="auto"/>
        <w:bottom w:val="none" w:sz="0" w:space="0" w:color="auto"/>
        <w:right w:val="none" w:sz="0" w:space="0" w:color="auto"/>
      </w:divBdr>
    </w:div>
    <w:div w:id="1496649975">
      <w:bodyDiv w:val="1"/>
      <w:marLeft w:val="0"/>
      <w:marRight w:val="0"/>
      <w:marTop w:val="0"/>
      <w:marBottom w:val="0"/>
      <w:divBdr>
        <w:top w:val="none" w:sz="0" w:space="0" w:color="auto"/>
        <w:left w:val="none" w:sz="0" w:space="0" w:color="auto"/>
        <w:bottom w:val="none" w:sz="0" w:space="0" w:color="auto"/>
        <w:right w:val="none" w:sz="0" w:space="0" w:color="auto"/>
      </w:divBdr>
      <w:divsChild>
        <w:div w:id="472259972">
          <w:marLeft w:val="0"/>
          <w:marRight w:val="0"/>
          <w:marTop w:val="0"/>
          <w:marBottom w:val="0"/>
          <w:divBdr>
            <w:top w:val="none" w:sz="0" w:space="0" w:color="auto"/>
            <w:left w:val="none" w:sz="0" w:space="0" w:color="auto"/>
            <w:bottom w:val="none" w:sz="0" w:space="0" w:color="auto"/>
            <w:right w:val="none" w:sz="0" w:space="0" w:color="auto"/>
          </w:divBdr>
          <w:divsChild>
            <w:div w:id="777063421">
              <w:marLeft w:val="0"/>
              <w:marRight w:val="0"/>
              <w:marTop w:val="0"/>
              <w:marBottom w:val="0"/>
              <w:divBdr>
                <w:top w:val="none" w:sz="0" w:space="0" w:color="auto"/>
                <w:left w:val="none" w:sz="0" w:space="0" w:color="auto"/>
                <w:bottom w:val="none" w:sz="0" w:space="0" w:color="auto"/>
                <w:right w:val="none" w:sz="0" w:space="0" w:color="auto"/>
              </w:divBdr>
            </w:div>
            <w:div w:id="1817145923">
              <w:marLeft w:val="0"/>
              <w:marRight w:val="0"/>
              <w:marTop w:val="0"/>
              <w:marBottom w:val="0"/>
              <w:divBdr>
                <w:top w:val="none" w:sz="0" w:space="0" w:color="auto"/>
                <w:left w:val="none" w:sz="0" w:space="0" w:color="auto"/>
                <w:bottom w:val="none" w:sz="0" w:space="0" w:color="auto"/>
                <w:right w:val="none" w:sz="0" w:space="0" w:color="auto"/>
              </w:divBdr>
            </w:div>
            <w:div w:id="536308682">
              <w:marLeft w:val="0"/>
              <w:marRight w:val="0"/>
              <w:marTop w:val="0"/>
              <w:marBottom w:val="0"/>
              <w:divBdr>
                <w:top w:val="none" w:sz="0" w:space="0" w:color="auto"/>
                <w:left w:val="none" w:sz="0" w:space="0" w:color="auto"/>
                <w:bottom w:val="none" w:sz="0" w:space="0" w:color="auto"/>
                <w:right w:val="none" w:sz="0" w:space="0" w:color="auto"/>
              </w:divBdr>
            </w:div>
            <w:div w:id="12345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ramya-mariyala-9916471b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amyamariyala/Ramyamariyala.github.io.gi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amyamariyala.github.io/weatherDashbo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myamariyala.github.io/" TargetMode="External"/><Relationship Id="rId5" Type="http://schemas.openxmlformats.org/officeDocument/2006/relationships/styles" Target="styles.xml"/><Relationship Id="rId15" Type="http://schemas.openxmlformats.org/officeDocument/2006/relationships/hyperlink" Target="https://ramyamariyala.github.io/JavaScript-CodeQuiz/"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amya.mariyala@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819\AppData\Local\Microsoft\Office\16.0\DTS\en-US%7bC8ED7B59-0F3C-43D3-8A82-615C7C13253D%7d\%7b3CEC5687-565E-4741-B09E-6AC69D9BB165%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70502E5C0FB433D82EEB96A6B1B7DBC"/>
        <w:category>
          <w:name w:val="General"/>
          <w:gallery w:val="placeholder"/>
        </w:category>
        <w:types>
          <w:type w:val="bbPlcHdr"/>
        </w:types>
        <w:behaviors>
          <w:behavior w:val="content"/>
        </w:behaviors>
        <w:guid w:val="{7665EDD9-D67F-4B1C-95E2-DA002BB78545}"/>
      </w:docPartPr>
      <w:docPartBody>
        <w:p w:rsidR="00B86CE0" w:rsidRDefault="00721AA5"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721AA5" w:rsidP="009260CD"/>
        <w:p w:rsidR="00000000" w:rsidRDefault="00721AA5">
          <w:pPr>
            <w:pStyle w:val="270502E5C0FB433D82EEB96A6B1B7DBC"/>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76B097DBB9884846A8F618949CDF571C"/>
        <w:category>
          <w:name w:val="General"/>
          <w:gallery w:val="placeholder"/>
        </w:category>
        <w:types>
          <w:type w:val="bbPlcHdr"/>
        </w:types>
        <w:behaviors>
          <w:behavior w:val="content"/>
        </w:behaviors>
        <w:guid w:val="{DC56CA54-2A3B-4D3E-8DD4-68D01A26D83E}"/>
      </w:docPartPr>
      <w:docPartBody>
        <w:p w:rsidR="00000000" w:rsidRDefault="00721AA5">
          <w:pPr>
            <w:pStyle w:val="76B097DBB9884846A8F618949CDF571C"/>
          </w:pPr>
          <w:r w:rsidRPr="00CB0055">
            <w:t>Contact</w:t>
          </w:r>
        </w:p>
      </w:docPartBody>
    </w:docPart>
    <w:docPart>
      <w:docPartPr>
        <w:name w:val="540C38C549B54C4DA1A257935807126D"/>
        <w:category>
          <w:name w:val="General"/>
          <w:gallery w:val="placeholder"/>
        </w:category>
        <w:types>
          <w:type w:val="bbPlcHdr"/>
        </w:types>
        <w:behaviors>
          <w:behavior w:val="content"/>
        </w:behaviors>
        <w:guid w:val="{78BD34B6-BAF2-4B51-AB11-2E66EA6C9370}"/>
      </w:docPartPr>
      <w:docPartBody>
        <w:p w:rsidR="00000000" w:rsidRDefault="00721AA5">
          <w:pPr>
            <w:pStyle w:val="540C38C549B54C4DA1A257935807126D"/>
          </w:pPr>
          <w:r w:rsidRPr="004D3011">
            <w:t>PHONE:</w:t>
          </w:r>
        </w:p>
      </w:docPartBody>
    </w:docPart>
    <w:docPart>
      <w:docPartPr>
        <w:name w:val="F9F9C2771721446BB5DE6294F23C7A35"/>
        <w:category>
          <w:name w:val="General"/>
          <w:gallery w:val="placeholder"/>
        </w:category>
        <w:types>
          <w:type w:val="bbPlcHdr"/>
        </w:types>
        <w:behaviors>
          <w:behavior w:val="content"/>
        </w:behaviors>
        <w:guid w:val="{34BB764F-727D-4681-B75A-58F433D9B49A}"/>
      </w:docPartPr>
      <w:docPartBody>
        <w:p w:rsidR="00000000" w:rsidRDefault="00721AA5">
          <w:pPr>
            <w:pStyle w:val="F9F9C2771721446BB5DE6294F23C7A35"/>
          </w:pPr>
          <w:r w:rsidRPr="004D3011">
            <w:t>WEBSITE:</w:t>
          </w:r>
        </w:p>
      </w:docPartBody>
    </w:docPart>
    <w:docPart>
      <w:docPartPr>
        <w:name w:val="13B093F6A4D849C591678982DE36AAC8"/>
        <w:category>
          <w:name w:val="General"/>
          <w:gallery w:val="placeholder"/>
        </w:category>
        <w:types>
          <w:type w:val="bbPlcHdr"/>
        </w:types>
        <w:behaviors>
          <w:behavior w:val="content"/>
        </w:behaviors>
        <w:guid w:val="{21BA2D73-23B0-4B50-A07E-803D80A0FF4E}"/>
      </w:docPartPr>
      <w:docPartBody>
        <w:p w:rsidR="00000000" w:rsidRDefault="00721AA5">
          <w:pPr>
            <w:pStyle w:val="13B093F6A4D849C591678982DE36AAC8"/>
          </w:pPr>
          <w:r w:rsidRPr="004D3011">
            <w:t>EMAIL:</w:t>
          </w:r>
        </w:p>
      </w:docPartBody>
    </w:docPart>
    <w:docPart>
      <w:docPartPr>
        <w:name w:val="771B6E37A9374A23B335D17342CA8261"/>
        <w:category>
          <w:name w:val="General"/>
          <w:gallery w:val="placeholder"/>
        </w:category>
        <w:types>
          <w:type w:val="bbPlcHdr"/>
        </w:types>
        <w:behaviors>
          <w:behavior w:val="content"/>
        </w:behaviors>
        <w:guid w:val="{85B6BEAA-7C9E-412F-9D81-77EBB04C071D}"/>
      </w:docPartPr>
      <w:docPartBody>
        <w:p w:rsidR="00000000" w:rsidRDefault="00721AA5">
          <w:pPr>
            <w:pStyle w:val="771B6E37A9374A23B335D17342CA826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6B"/>
    <w:rsid w:val="000B326B"/>
    <w:rsid w:val="0072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0B326B"/>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B0E51C760A46E38D0352B13EE63E85">
    <w:name w:val="12B0E51C760A46E38D0352B13EE63E85"/>
  </w:style>
  <w:style w:type="paragraph" w:customStyle="1" w:styleId="4E179638B3F54B799E0863209E051B76">
    <w:name w:val="4E179638B3F54B799E0863209E051B76"/>
  </w:style>
  <w:style w:type="paragraph" w:customStyle="1" w:styleId="9476FD5C99A74F89884AEA1FF914392E">
    <w:name w:val="9476FD5C99A74F89884AEA1FF914392E"/>
  </w:style>
  <w:style w:type="paragraph" w:customStyle="1" w:styleId="270502E5C0FB433D82EEB96A6B1B7DBC">
    <w:name w:val="270502E5C0FB433D82EEB96A6B1B7DBC"/>
  </w:style>
  <w:style w:type="paragraph" w:customStyle="1" w:styleId="76B097DBB9884846A8F618949CDF571C">
    <w:name w:val="76B097DBB9884846A8F618949CDF571C"/>
  </w:style>
  <w:style w:type="paragraph" w:customStyle="1" w:styleId="540C38C549B54C4DA1A257935807126D">
    <w:name w:val="540C38C549B54C4DA1A257935807126D"/>
  </w:style>
  <w:style w:type="paragraph" w:customStyle="1" w:styleId="1AF08026620D429EB2CEE9AD43085C26">
    <w:name w:val="1AF08026620D429EB2CEE9AD43085C26"/>
  </w:style>
  <w:style w:type="paragraph" w:customStyle="1" w:styleId="F9F9C2771721446BB5DE6294F23C7A35">
    <w:name w:val="F9F9C2771721446BB5DE6294F23C7A35"/>
  </w:style>
  <w:style w:type="paragraph" w:customStyle="1" w:styleId="0BF5CFB6691444F184C4B1E7A7954DC0">
    <w:name w:val="0BF5CFB6691444F184C4B1E7A7954DC0"/>
  </w:style>
  <w:style w:type="paragraph" w:customStyle="1" w:styleId="13B093F6A4D849C591678982DE36AAC8">
    <w:name w:val="13B093F6A4D849C591678982DE36AAC8"/>
  </w:style>
  <w:style w:type="character" w:styleId="Hyperlink">
    <w:name w:val="Hyperlink"/>
    <w:basedOn w:val="DefaultParagraphFont"/>
    <w:uiPriority w:val="99"/>
    <w:unhideWhenUsed/>
    <w:rPr>
      <w:color w:val="C45911" w:themeColor="accent2" w:themeShade="BF"/>
      <w:u w:val="single"/>
    </w:rPr>
  </w:style>
  <w:style w:type="paragraph" w:customStyle="1" w:styleId="3C3A86A16C674E2DA66ABC8AA169CB00">
    <w:name w:val="3C3A86A16C674E2DA66ABC8AA169CB00"/>
  </w:style>
  <w:style w:type="paragraph" w:customStyle="1" w:styleId="1F8BFF6F2B374B1DAA5BA170261A47DE">
    <w:name w:val="1F8BFF6F2B374B1DAA5BA170261A47DE"/>
  </w:style>
  <w:style w:type="paragraph" w:customStyle="1" w:styleId="CDA4E77A22A3425EA3B614E22A733A8A">
    <w:name w:val="CDA4E77A22A3425EA3B614E22A733A8A"/>
  </w:style>
  <w:style w:type="paragraph" w:customStyle="1" w:styleId="09BD165ABCBC4DF08D93985131119123">
    <w:name w:val="09BD165ABCBC4DF08D93985131119123"/>
  </w:style>
  <w:style w:type="paragraph" w:customStyle="1" w:styleId="E63F56878A604FD5BA842E45AF7E8988">
    <w:name w:val="E63F56878A604FD5BA842E45AF7E8988"/>
  </w:style>
  <w:style w:type="paragraph" w:customStyle="1" w:styleId="433A45FEC50E40319BDD64DF32CFB20F">
    <w:name w:val="433A45FEC50E40319BDD64DF32CFB20F"/>
  </w:style>
  <w:style w:type="paragraph" w:customStyle="1" w:styleId="AB7C129FD3CE489EAEA4AA2FB4335919">
    <w:name w:val="AB7C129FD3CE489EAEA4AA2FB4335919"/>
  </w:style>
  <w:style w:type="paragraph" w:customStyle="1" w:styleId="99542998F4D04288936182F78BC7CA52">
    <w:name w:val="99542998F4D04288936182F78BC7CA52"/>
  </w:style>
  <w:style w:type="paragraph" w:customStyle="1" w:styleId="EE3EFCB1E07A41E0BCE1E79ABE4E57EE">
    <w:name w:val="EE3EFCB1E07A41E0BCE1E79ABE4E57EE"/>
  </w:style>
  <w:style w:type="paragraph" w:customStyle="1" w:styleId="8919DB2C485040609C0553FF84D4CF50">
    <w:name w:val="8919DB2C485040609C0553FF84D4CF50"/>
  </w:style>
  <w:style w:type="paragraph" w:customStyle="1" w:styleId="EAE056B76BBE465CBD73F403FAA0E480">
    <w:name w:val="EAE056B76BBE465CBD73F403FAA0E480"/>
  </w:style>
  <w:style w:type="paragraph" w:customStyle="1" w:styleId="085B5E7A98B646638829ECF70C0D518A">
    <w:name w:val="085B5E7A98B646638829ECF70C0D518A"/>
  </w:style>
  <w:style w:type="paragraph" w:customStyle="1" w:styleId="6740ED988D5B4A30AF48D9D6A2F785B9">
    <w:name w:val="6740ED988D5B4A30AF48D9D6A2F785B9"/>
  </w:style>
  <w:style w:type="paragraph" w:customStyle="1" w:styleId="93326EB341C5479FBFBACFC66369B2CB">
    <w:name w:val="93326EB341C5479FBFBACFC66369B2CB"/>
  </w:style>
  <w:style w:type="paragraph" w:customStyle="1" w:styleId="58CD184AE30545F183E5792BDFA0961F">
    <w:name w:val="58CD184AE30545F183E5792BDFA0961F"/>
  </w:style>
  <w:style w:type="paragraph" w:customStyle="1" w:styleId="BC8DCCA21AC544AFA39EAD18C4FABFD8">
    <w:name w:val="BC8DCCA21AC544AFA39EAD18C4FABFD8"/>
  </w:style>
  <w:style w:type="paragraph" w:customStyle="1" w:styleId="6DC75D28595348B386098F643BC45489">
    <w:name w:val="6DC75D28595348B386098F643BC45489"/>
  </w:style>
  <w:style w:type="paragraph" w:customStyle="1" w:styleId="3041868435C9414EA86C8A7690EEBCAF">
    <w:name w:val="3041868435C9414EA86C8A7690EEBCAF"/>
  </w:style>
  <w:style w:type="paragraph" w:customStyle="1" w:styleId="2B8625FD807E410585BF1386B9BECB30">
    <w:name w:val="2B8625FD807E410585BF1386B9BECB30"/>
  </w:style>
  <w:style w:type="paragraph" w:customStyle="1" w:styleId="FE970ECDF3D140FE8775EAAF3B001639">
    <w:name w:val="FE970ECDF3D140FE8775EAAF3B001639"/>
  </w:style>
  <w:style w:type="paragraph" w:customStyle="1" w:styleId="E037E831D66C43D7B4D49B6B6BDF8E43">
    <w:name w:val="E037E831D66C43D7B4D49B6B6BDF8E43"/>
  </w:style>
  <w:style w:type="paragraph" w:customStyle="1" w:styleId="414C938B29E04C3E864E268F1A2EB8D1">
    <w:name w:val="414C938B29E04C3E864E268F1A2EB8D1"/>
  </w:style>
  <w:style w:type="paragraph" w:customStyle="1" w:styleId="32FA6F1CECEB4F5C918758AA1E0B586B">
    <w:name w:val="32FA6F1CECEB4F5C918758AA1E0B586B"/>
  </w:style>
  <w:style w:type="paragraph" w:customStyle="1" w:styleId="8F68A9319B034DE1BF2E76E89556E533">
    <w:name w:val="8F68A9319B034DE1BF2E76E89556E533"/>
  </w:style>
  <w:style w:type="paragraph" w:customStyle="1" w:styleId="B15BA318AFCA45E58EDEFC553B977913">
    <w:name w:val="B15BA318AFCA45E58EDEFC553B977913"/>
  </w:style>
  <w:style w:type="paragraph" w:customStyle="1" w:styleId="03F9FEB1EBB348129D4552F099791514">
    <w:name w:val="03F9FEB1EBB348129D4552F099791514"/>
  </w:style>
  <w:style w:type="paragraph" w:customStyle="1" w:styleId="A731C6EA811F4DBE913F3DE8B7C2C532">
    <w:name w:val="A731C6EA811F4DBE913F3DE8B7C2C532"/>
  </w:style>
  <w:style w:type="paragraph" w:customStyle="1" w:styleId="C6A0A72BAECA4DE290B3D11EDC3AD804">
    <w:name w:val="C6A0A72BAECA4DE290B3D11EDC3AD804"/>
  </w:style>
  <w:style w:type="paragraph" w:customStyle="1" w:styleId="813E68FF40134BE4AC9F1E3BE7B5B6EA">
    <w:name w:val="813E68FF40134BE4AC9F1E3BE7B5B6EA"/>
  </w:style>
  <w:style w:type="paragraph" w:customStyle="1" w:styleId="CF7E8DF1D69F46A383D91B8611E89CD4">
    <w:name w:val="CF7E8DF1D69F46A383D91B8611E89CD4"/>
  </w:style>
  <w:style w:type="character" w:customStyle="1" w:styleId="Heading2Char">
    <w:name w:val="Heading 2 Char"/>
    <w:basedOn w:val="DefaultParagraphFont"/>
    <w:link w:val="Heading2"/>
    <w:uiPriority w:val="9"/>
    <w:rsid w:val="000B326B"/>
    <w:rPr>
      <w:rFonts w:asciiTheme="majorHAnsi" w:eastAsiaTheme="majorEastAsia" w:hAnsiTheme="majorHAnsi" w:cstheme="majorBidi"/>
      <w:b/>
      <w:bCs/>
      <w:caps/>
      <w:szCs w:val="26"/>
      <w:lang w:eastAsia="ja-JP"/>
    </w:rPr>
  </w:style>
  <w:style w:type="paragraph" w:customStyle="1" w:styleId="771B6E37A9374A23B335D17342CA8261">
    <w:name w:val="771B6E37A9374A23B335D17342CA8261"/>
  </w:style>
  <w:style w:type="paragraph" w:customStyle="1" w:styleId="1D8BA8EE751F408EB086B2BC1C1E5B53">
    <w:name w:val="1D8BA8EE751F408EB086B2BC1C1E5B53"/>
    <w:rsid w:val="000B326B"/>
  </w:style>
  <w:style w:type="paragraph" w:customStyle="1" w:styleId="F3EE646390D845E4BD28B95A2E0E704B">
    <w:name w:val="F3EE646390D845E4BD28B95A2E0E704B"/>
    <w:rsid w:val="000B326B"/>
  </w:style>
  <w:style w:type="paragraph" w:customStyle="1" w:styleId="BD274EE2A84744D48FB05B2C7EC4BCA4">
    <w:name w:val="BD274EE2A84744D48FB05B2C7EC4BCA4"/>
    <w:rsid w:val="000B326B"/>
  </w:style>
  <w:style w:type="paragraph" w:customStyle="1" w:styleId="988914EF3F8E42A7B6C9CD1058F94347">
    <w:name w:val="988914EF3F8E42A7B6C9CD1058F94347"/>
    <w:rsid w:val="000B326B"/>
  </w:style>
  <w:style w:type="paragraph" w:customStyle="1" w:styleId="49CFCA8F161041ACAE3A33F8A8734D66">
    <w:name w:val="49CFCA8F161041ACAE3A33F8A8734D66"/>
    <w:rsid w:val="000B326B"/>
  </w:style>
  <w:style w:type="paragraph" w:customStyle="1" w:styleId="A844B631F1F149B18CDF3098A90B12E3">
    <w:name w:val="A844B631F1F149B18CDF3098A90B12E3"/>
    <w:rsid w:val="000B326B"/>
  </w:style>
  <w:style w:type="paragraph" w:customStyle="1" w:styleId="69DB027B964E48898DC86145B261E94C">
    <w:name w:val="69DB027B964E48898DC86145B261E94C"/>
    <w:rsid w:val="000B326B"/>
  </w:style>
  <w:style w:type="paragraph" w:customStyle="1" w:styleId="C0A4538450EF48DEA644E2CB9A0AB30A">
    <w:name w:val="C0A4538450EF48DEA644E2CB9A0AB30A"/>
    <w:rsid w:val="000B326B"/>
  </w:style>
  <w:style w:type="paragraph" w:customStyle="1" w:styleId="436B6E0C8FD3498D872EE1E5DA9E32CD">
    <w:name w:val="436B6E0C8FD3498D872EE1E5DA9E32CD"/>
    <w:rsid w:val="000B326B"/>
  </w:style>
  <w:style w:type="paragraph" w:customStyle="1" w:styleId="82060D8CC1EA48FE8E0981A7987BD5B4">
    <w:name w:val="82060D8CC1EA48FE8E0981A7987BD5B4"/>
    <w:rsid w:val="000B326B"/>
  </w:style>
  <w:style w:type="paragraph" w:customStyle="1" w:styleId="61942586DE0D441588EB311EF9CAFFBD">
    <w:name w:val="61942586DE0D441588EB311EF9CAFFBD"/>
    <w:rsid w:val="000B326B"/>
  </w:style>
  <w:style w:type="paragraph" w:customStyle="1" w:styleId="C52E954F2D944CE2A8134701F5885D2A">
    <w:name w:val="C52E954F2D944CE2A8134701F5885D2A"/>
    <w:rsid w:val="000B326B"/>
  </w:style>
  <w:style w:type="paragraph" w:customStyle="1" w:styleId="992A086BD70346359043741F5A32CA04">
    <w:name w:val="992A086BD70346359043741F5A32CA04"/>
    <w:rsid w:val="000B326B"/>
  </w:style>
  <w:style w:type="paragraph" w:customStyle="1" w:styleId="B23C5CBBED5643B8AE8CC63164D1A46C">
    <w:name w:val="B23C5CBBED5643B8AE8CC63164D1A46C"/>
    <w:rsid w:val="000B326B"/>
  </w:style>
  <w:style w:type="paragraph" w:customStyle="1" w:styleId="F1B12970195D4489B2408188B8970E4B">
    <w:name w:val="F1B12970195D4489B2408188B8970E4B"/>
    <w:rsid w:val="000B326B"/>
  </w:style>
  <w:style w:type="paragraph" w:customStyle="1" w:styleId="515032AC6690402B953EC089758E4B5F">
    <w:name w:val="515032AC6690402B953EC089758E4B5F"/>
    <w:rsid w:val="000B326B"/>
  </w:style>
  <w:style w:type="paragraph" w:customStyle="1" w:styleId="914C66C3F3784504AD6B2F9B43CF9D7A">
    <w:name w:val="914C66C3F3784504AD6B2F9B43CF9D7A"/>
    <w:rsid w:val="000B326B"/>
  </w:style>
  <w:style w:type="paragraph" w:customStyle="1" w:styleId="02BE30ED874746E2B7796BF60F9658F1">
    <w:name w:val="02BE30ED874746E2B7796BF60F9658F1"/>
    <w:rsid w:val="000B326B"/>
  </w:style>
  <w:style w:type="paragraph" w:customStyle="1" w:styleId="4FD75D0107C944E28F1A78D9E9E539A2">
    <w:name w:val="4FD75D0107C944E28F1A78D9E9E539A2"/>
    <w:rsid w:val="000B326B"/>
  </w:style>
  <w:style w:type="paragraph" w:customStyle="1" w:styleId="04428C3B29A14E699A01C5D2E333763C">
    <w:name w:val="04428C3B29A14E699A01C5D2E333763C"/>
    <w:rsid w:val="000B326B"/>
  </w:style>
  <w:style w:type="paragraph" w:customStyle="1" w:styleId="B97DD1005F3F470BA1B1D35B7A258E05">
    <w:name w:val="B97DD1005F3F470BA1B1D35B7A258E05"/>
    <w:rsid w:val="000B326B"/>
  </w:style>
  <w:style w:type="paragraph" w:customStyle="1" w:styleId="0A59B30D7A8440D486627A0DAA0CFD43">
    <w:name w:val="0A59B30D7A8440D486627A0DAA0CFD43"/>
    <w:rsid w:val="000B326B"/>
  </w:style>
  <w:style w:type="paragraph" w:customStyle="1" w:styleId="75F3920B5B97428DB9A2E70535745253">
    <w:name w:val="75F3920B5B97428DB9A2E70535745253"/>
    <w:rsid w:val="000B326B"/>
  </w:style>
  <w:style w:type="paragraph" w:customStyle="1" w:styleId="5F89657B93734B5A99169D3FA7D850F9">
    <w:name w:val="5F89657B93734B5A99169D3FA7D850F9"/>
    <w:rsid w:val="000B326B"/>
  </w:style>
  <w:style w:type="paragraph" w:customStyle="1" w:styleId="1FA62D61B0034684A19C5124474D7B85">
    <w:name w:val="1FA62D61B0034684A19C5124474D7B85"/>
    <w:rsid w:val="000B326B"/>
  </w:style>
  <w:style w:type="paragraph" w:customStyle="1" w:styleId="3099520AE853448CBFB4258270735669">
    <w:name w:val="3099520AE853448CBFB4258270735669"/>
    <w:rsid w:val="000B326B"/>
  </w:style>
  <w:style w:type="paragraph" w:customStyle="1" w:styleId="0D252B6224FD4CD2B0363B3626DD6D6A">
    <w:name w:val="0D252B6224FD4CD2B0363B3626DD6D6A"/>
    <w:rsid w:val="000B326B"/>
  </w:style>
  <w:style w:type="paragraph" w:customStyle="1" w:styleId="915CFDD883F14C289317ACCA80151331">
    <w:name w:val="915CFDD883F14C289317ACCA80151331"/>
    <w:rsid w:val="000B326B"/>
  </w:style>
  <w:style w:type="paragraph" w:customStyle="1" w:styleId="EDE6960784A74D1780D0B47BE0DF4520">
    <w:name w:val="EDE6960784A74D1780D0B47BE0DF4520"/>
    <w:rsid w:val="000B326B"/>
  </w:style>
  <w:style w:type="paragraph" w:customStyle="1" w:styleId="02509E6815F4453D9B66C49C0CC241A3">
    <w:name w:val="02509E6815F4453D9B66C49C0CC241A3"/>
    <w:rsid w:val="000B326B"/>
  </w:style>
  <w:style w:type="paragraph" w:customStyle="1" w:styleId="030F34018AB74ACF85944408DC418554">
    <w:name w:val="030F34018AB74ACF85944408DC418554"/>
    <w:rsid w:val="000B326B"/>
  </w:style>
  <w:style w:type="paragraph" w:customStyle="1" w:styleId="78DFEC216AC440A0BB5BD31A7DF816A8">
    <w:name w:val="78DFEC216AC440A0BB5BD31A7DF816A8"/>
    <w:rsid w:val="000B326B"/>
  </w:style>
  <w:style w:type="paragraph" w:customStyle="1" w:styleId="36CC417E600C417D90E061464F889D85">
    <w:name w:val="36CC417E600C417D90E061464F889D85"/>
    <w:rsid w:val="000B326B"/>
  </w:style>
  <w:style w:type="paragraph" w:customStyle="1" w:styleId="5314620AC62347DF925EBE4FEA8B42CE">
    <w:name w:val="5314620AC62347DF925EBE4FEA8B42CE"/>
    <w:rsid w:val="000B326B"/>
  </w:style>
  <w:style w:type="paragraph" w:customStyle="1" w:styleId="70A6F04FC7624DC2984F8FB44FA8BA83">
    <w:name w:val="70A6F04FC7624DC2984F8FB44FA8BA83"/>
    <w:rsid w:val="000B3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{3CEC5687-565E-4741-B09E-6AC69D9BB165}tf00546271_win32</Template>
  <TotalTime>0</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2021-02-15T00:34:00Z</dcterms:created>
  <dcterms:modified xsi:type="dcterms:W3CDTF">2021-02-15T02:00:00Z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